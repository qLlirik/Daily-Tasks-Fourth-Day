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:rsidR="00EA79EC" w:rsidRPr="00785FF6" w:rsidRDefault="00EA79EC" w:rsidP="00EA79EC">
      <w:pPr>
        <w:rPr>
          <w:lang w:val="en-US"/>
        </w:rPr>
      </w:pPr>
    </w:p>
    <w:p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EC2DD3" w:rsidRDefault="001F09AD" w:rsidP="00EC2D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FourthDay</w:t>
            </w:r>
          </w:p>
        </w:tc>
      </w:tr>
      <w:tr w:rsidR="002F55A9" w:rsidRPr="00236BD1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236BD1" w:rsidRDefault="007A3A06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1.0v</w:t>
            </w:r>
          </w:p>
        </w:tc>
      </w:tr>
      <w:tr w:rsidR="002F55A9" w:rsidRPr="00236BD1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Дунаев</w:t>
            </w:r>
          </w:p>
        </w:tc>
      </w:tr>
      <w:tr w:rsidR="002F55A9" w:rsidRPr="00236BD1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955E36" w:rsidRDefault="00955E36" w:rsidP="00955E36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1D4D2D" w:rsidP="001F09AD">
            <w:pPr>
              <w:spacing w:after="0" w:line="240" w:lineRule="auto"/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0</w:t>
            </w:r>
            <w:r w:rsidR="001F09AD">
              <w:rPr>
                <w:rFonts w:ascii="Verdana" w:eastAsia="Times New Roman" w:hAnsi="Verdana" w:cs="Arial"/>
                <w:bCs/>
                <w:sz w:val="20"/>
                <w:szCs w:val="20"/>
                <w:lang w:val="ru-RU" w:eastAsia="en-AU"/>
              </w:rPr>
              <w:t>6</w:t>
            </w:r>
            <w:r>
              <w:rPr>
                <w:rFonts w:ascii="Verdana" w:eastAsia="Times New Roman" w:hAnsi="Verdana" w:cs="Arial"/>
                <w:bCs/>
                <w:sz w:val="20"/>
                <w:szCs w:val="20"/>
                <w:lang w:val="en-AU" w:eastAsia="en-AU"/>
              </w:rPr>
              <w:t>.02.2018</w:t>
            </w:r>
          </w:p>
        </w:tc>
      </w:tr>
    </w:tbl>
    <w:p w:rsidR="002F55A9" w:rsidRPr="00A20E81" w:rsidRDefault="002F55A9" w:rsidP="002F55A9">
      <w:pPr>
        <w:pStyle w:val="2"/>
        <w:rPr>
          <w:lang w:val="en-US"/>
        </w:rPr>
      </w:pPr>
      <w:r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2F55A9" w:rsidRPr="00A20E81" w:rsidRDefault="002F55A9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20E81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</w:t>
            </w:r>
          </w:p>
        </w:tc>
      </w:tr>
      <w:tr w:rsidR="002F55A9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7A3A06" w:rsidRDefault="002F55A9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F55A9" w:rsidRPr="001F09A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EC2DD3" w:rsidRDefault="002F55A9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добавления нового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сотрудника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некорректные вводимые данные</w:t>
            </w:r>
          </w:p>
        </w:tc>
      </w:tr>
      <w:tr w:rsidR="00F87FD0" w:rsidRPr="001F09A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Необходи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мо, чтобы вывелось сообщение о некорректности введённых данных</w:t>
            </w:r>
          </w:p>
        </w:tc>
      </w:tr>
      <w:tr w:rsidR="00F87FD0" w:rsidRPr="001F09A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:rsidR="001D4D2D" w:rsidRDefault="001D4D2D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Сотрудники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EC2DD3" w:rsidRPr="00EC2DD3" w:rsidRDefault="00EC2DD3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Добавление нового сотрудника</w:t>
            </w:r>
            <w:r w:rsidR="0095705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1D4D2D" w:rsidRPr="007A3A06" w:rsidRDefault="00EC2DD3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 введя в поля данные нажать «Добавить»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D4D2D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  <w:p w:rsidR="007A3A06" w:rsidRPr="007A3A06" w:rsidRDefault="007A3A0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</w:p>
        </w:tc>
      </w:tr>
      <w:tr w:rsidR="00F87FD0" w:rsidRPr="001F09A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 просьбой о вводе данных </w:t>
            </w:r>
          </w:p>
        </w:tc>
      </w:tr>
      <w:tr w:rsidR="00F87FD0" w:rsidRPr="001F09A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данных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1D4D2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D4D2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1D4D2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EC2DD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F87FD0" w:rsidRPr="007A3A0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7A3A0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7A3A06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1F09A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2F55A9" w:rsidRPr="00F87FD0" w:rsidRDefault="00F87FD0" w:rsidP="00236BD1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2F55A9" w:rsidRPr="00A43F60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725039" w:rsidRDefault="00725039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673997" w:rsidRDefault="00673997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A43F60" w:rsidRPr="00A43F60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673997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добавления новых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сотрудников на некорректные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введённые данные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Необход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имо, чтобы вывелось сообщение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673997" w:rsidRDefault="00673997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Сотрудники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1F09AD" w:rsidRPr="00EC2DD3" w:rsidRDefault="00673997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«Добавление нового сотрудника»</w:t>
            </w:r>
          </w:p>
          <w:p w:rsidR="00F87FD0" w:rsidRPr="00A43F60" w:rsidRDefault="001F09AD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Нажать «Добавить», введя в поля симво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лы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, предназначенные для чисел.</w:t>
            </w:r>
          </w:p>
        </w:tc>
      </w:tr>
      <w:tr w:rsidR="00A43F6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7A3A06" w:rsidRDefault="00A43F60" w:rsidP="0067399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A43F6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некорректности вводимых данных</w:t>
            </w:r>
          </w:p>
        </w:tc>
      </w:tr>
      <w:tr w:rsidR="00A43F6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Появление сообщения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 некорректности вводимых данных</w:t>
            </w:r>
          </w:p>
        </w:tc>
      </w:tr>
      <w:tr w:rsidR="00A43F60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6840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7399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A43F6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673997" w:rsidRDefault="00EC2DD3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A43F60" w:rsidRPr="00A43F60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A43F6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A43F60" w:rsidRPr="00F87FD0" w:rsidRDefault="00A43F60" w:rsidP="00A43F6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A43F60" w:rsidRPr="00A43F60" w:rsidRDefault="00A43F60" w:rsidP="00A43F6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A43F60" w:rsidRDefault="002F55A9" w:rsidP="002F55A9">
      <w:pPr>
        <w:rPr>
          <w:lang w:val="ru-RU"/>
        </w:rPr>
      </w:pPr>
    </w:p>
    <w:p w:rsidR="00725039" w:rsidRPr="00A43F60" w:rsidRDefault="00725039">
      <w:pPr>
        <w:rPr>
          <w:lang w:val="ru-RU"/>
        </w:rPr>
      </w:pPr>
      <w:r w:rsidRPr="00A43F60">
        <w:rPr>
          <w:lang w:val="ru-RU"/>
        </w:rPr>
        <w:br w:type="page"/>
      </w:r>
    </w:p>
    <w:p w:rsidR="002F55A9" w:rsidRPr="00A43F60" w:rsidRDefault="002F55A9" w:rsidP="002F55A9">
      <w:pPr>
        <w:pStyle w:val="2"/>
        <w:rPr>
          <w:lang w:val="ru-RU"/>
        </w:rPr>
      </w:pPr>
      <w:r>
        <w:lastRenderedPageBreak/>
        <w:t>Test</w:t>
      </w:r>
      <w:r w:rsidRPr="00A43F60">
        <w:rPr>
          <w:lang w:val="ru-RU"/>
        </w:rPr>
        <w:t xml:space="preserve"> </w:t>
      </w:r>
      <w:r>
        <w:t>case</w:t>
      </w:r>
      <w:r w:rsidRPr="00A43F60">
        <w:rPr>
          <w:lang w:val="ru-RU"/>
        </w:rPr>
        <w:t xml:space="preserve">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A43F60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43F6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A43F6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A43F6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EC2DD3" w:rsidRDefault="00F87FD0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Добавления новых вагонов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 некорректные введённые данные</w:t>
            </w:r>
          </w:p>
        </w:tc>
      </w:tr>
      <w:tr w:rsidR="003703F5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F87FD0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Pr="00A43F60" w:rsidRDefault="003703F5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вывелось сообщение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3703F5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F87FD0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3703F5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Вагоны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3703F5" w:rsidRDefault="003703F5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Добавление нового вагона»</w:t>
            </w:r>
          </w:p>
          <w:p w:rsidR="001F09AD" w:rsidRPr="00A43F60" w:rsidRDefault="001F09AD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4.Нажать «Добавить», введя в поля символы, предназначенные для чисел.</w:t>
            </w:r>
          </w:p>
        </w:tc>
      </w:tr>
      <w:tr w:rsidR="003703F5" w:rsidRPr="0095705B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684005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Pr="007A3A06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3703F5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684005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Pr="00A43F60" w:rsidRDefault="003703F5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3703F5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684005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Pr="00A43F60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Появление сообщения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корректных данных</w:t>
            </w:r>
          </w:p>
        </w:tc>
      </w:tr>
      <w:tr w:rsidR="003703F5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684005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Pr="00A43F60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3703F5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684005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Pr="00673997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3703F5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684005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Pr="00A43F60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3703F5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3703F5" w:rsidRPr="00F87FD0" w:rsidRDefault="003703F5" w:rsidP="003703F5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3703F5" w:rsidRPr="00A43F60" w:rsidRDefault="003703F5" w:rsidP="003703F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Ожидаемый результат зависит от метода проверки</w:t>
            </w:r>
          </w:p>
        </w:tc>
      </w:tr>
    </w:tbl>
    <w:p w:rsidR="002F55A9" w:rsidRPr="00872381" w:rsidRDefault="002F55A9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Default="00A43F60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3703F5" w:rsidRDefault="003703F5" w:rsidP="002F55A9">
      <w:pPr>
        <w:rPr>
          <w:lang w:val="ru-RU"/>
        </w:rPr>
      </w:pPr>
    </w:p>
    <w:p w:rsidR="003703F5" w:rsidRDefault="003703F5" w:rsidP="002F55A9">
      <w:pPr>
        <w:rPr>
          <w:lang w:val="ru-RU"/>
        </w:rPr>
      </w:pPr>
    </w:p>
    <w:p w:rsidR="00582FA7" w:rsidRDefault="00582FA7" w:rsidP="002F55A9">
      <w:pPr>
        <w:rPr>
          <w:lang w:val="ru-RU"/>
        </w:rPr>
      </w:pPr>
    </w:p>
    <w:p w:rsidR="00582FA7" w:rsidRPr="00872381" w:rsidRDefault="00582FA7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A43F60" w:rsidRPr="00872381" w:rsidRDefault="00A43F60" w:rsidP="002F55A9">
      <w:pPr>
        <w:rPr>
          <w:lang w:val="ru-RU"/>
        </w:rPr>
      </w:pPr>
    </w:p>
    <w:p w:rsidR="002F55A9" w:rsidRPr="002F55A9" w:rsidRDefault="002F55A9" w:rsidP="002F55A9">
      <w:pPr>
        <w:pStyle w:val="2"/>
      </w:pPr>
      <w:r>
        <w:lastRenderedPageBreak/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8F6D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Объединения сотрудников в бригады без ввода наименование бригады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2DD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</w:t>
            </w:r>
            <w:r w:rsidR="003703F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вывелось сообщение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наименование проекта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F09AD" w:rsidRDefault="001F09AD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1F09AD" w:rsidRDefault="001F09AD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«Сотрудники»</w:t>
            </w:r>
          </w:p>
          <w:p w:rsidR="001F09AD" w:rsidRPr="00EC2DD3" w:rsidRDefault="001F09AD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Объединение сотрудников в бригады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  <w:p w:rsidR="003703F5" w:rsidRPr="003703F5" w:rsidRDefault="001F09AD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4.Не введя в поля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«Наименование группы»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нажать «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Сформировать бригаду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»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8F6D6D" w:rsidRPr="008F6D6D" w:rsidRDefault="001F09AD" w:rsidP="008F6D6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973A77" w:rsidRDefault="00F87FD0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Ожидается, что 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появится сообщение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наименование бригады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Появилось сообщение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вводе наименование бригады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68400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CE627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</w:tbl>
    <w:p w:rsidR="002F55A9" w:rsidRDefault="002F55A9" w:rsidP="002F55A9"/>
    <w:p w:rsidR="00725039" w:rsidRDefault="00725039">
      <w:r>
        <w:br w:type="page"/>
      </w:r>
    </w:p>
    <w:p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F6D6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F87FD0" w:rsidRPr="007A3A06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785FF6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CE627A" w:rsidRDefault="00F87FD0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400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Тестирование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Объединения сотрудников в бригады без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выбора сотрудников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8F6D6D" w:rsidRDefault="00F87FD0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Необходимо, чтобы вывелось сообщение с просьбой о выборе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сотрудников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1F09AD" w:rsidRDefault="001F09AD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1.Запустить программу</w:t>
            </w:r>
          </w:p>
          <w:p w:rsidR="001F09AD" w:rsidRDefault="001F09AD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2.Нажать «Сотрудники»</w:t>
            </w:r>
          </w:p>
          <w:p w:rsidR="001F09AD" w:rsidRPr="00EC2DD3" w:rsidRDefault="001F09AD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3.Нажать «Объединение сотрудников в бригады»</w:t>
            </w:r>
          </w:p>
          <w:p w:rsidR="00CE627A" w:rsidRDefault="001F09AD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Ввести любое наименование группы в одноимённое поле</w:t>
            </w:r>
          </w:p>
          <w:p w:rsidR="001F09AD" w:rsidRPr="00684005" w:rsidRDefault="001F09AD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5.Нажать кнопку «Сформировать бригаду» не выбрав сотрудников</w:t>
            </w:r>
          </w:p>
        </w:tc>
      </w:tr>
      <w:tr w:rsidR="00F87FD0" w:rsidRPr="00EC2DD3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F87FD0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84005" w:rsidRDefault="00F87FD0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84005" w:rsidRDefault="00F87FD0" w:rsidP="001F09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Ожидается появление сообщения с просьбой </w:t>
            </w:r>
            <w:r w:rsidR="00CE627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 выборе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сотрудника</w:t>
            </w:r>
          </w:p>
        </w:tc>
      </w:tr>
      <w:tr w:rsidR="00F87FD0" w:rsidRPr="001F09A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684005" w:rsidRDefault="00F87FD0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Появилось сообщение </w:t>
            </w:r>
            <w:r w:rsidR="001F09A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 просьбой о выборе сотрудника</w:t>
            </w:r>
          </w:p>
        </w:tc>
      </w:tr>
      <w:tr w:rsidR="00582FA7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82FA7" w:rsidRPr="00684005" w:rsidRDefault="00582FA7" w:rsidP="00582FA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Pr="008F6D6D" w:rsidRDefault="00582FA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Включить компьютер</w:t>
            </w:r>
          </w:p>
        </w:tc>
      </w:tr>
      <w:tr w:rsidR="00582FA7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582FA7" w:rsidRPr="00684005" w:rsidRDefault="00582FA7" w:rsidP="00582FA7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582FA7" w:rsidRPr="008F6D6D" w:rsidRDefault="00582FA7" w:rsidP="00973A7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3A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Форма остаётся</w:t>
            </w:r>
            <w:bookmarkStart w:id="0" w:name="_GoBack"/>
            <w:bookmarkEnd w:id="0"/>
          </w:p>
        </w:tc>
      </w:tr>
      <w:tr w:rsidR="00F87FD0" w:rsidRPr="00684005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Pass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/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Fail</w:t>
            </w: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82FA7" w:rsidRDefault="00973A77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1D4D2D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:rsidR="00F87FD0" w:rsidRPr="00684005" w:rsidRDefault="00F87FD0" w:rsidP="00F87FD0">
            <w:pPr>
              <w:spacing w:after="0" w:line="240" w:lineRule="auto"/>
              <w:ind w:firstLineChars="100" w:firstLine="201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684005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:rsidR="00F87FD0" w:rsidRPr="00582FA7" w:rsidRDefault="00F87FD0" w:rsidP="00582FA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82FA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</w:p>
        </w:tc>
      </w:tr>
    </w:tbl>
    <w:p w:rsidR="002F55A9" w:rsidRPr="00684005" w:rsidRDefault="002F55A9" w:rsidP="002F55A9">
      <w:pPr>
        <w:rPr>
          <w:lang w:val="ru-RU"/>
        </w:rPr>
      </w:pPr>
    </w:p>
    <w:p w:rsidR="00C6472C" w:rsidRPr="00684005" w:rsidRDefault="00C6472C" w:rsidP="00725039">
      <w:pPr>
        <w:rPr>
          <w:lang w:val="ru-RU"/>
        </w:rPr>
      </w:pPr>
    </w:p>
    <w:sectPr w:rsidR="00C6472C" w:rsidRPr="00684005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675" w:rsidRDefault="00AE4675" w:rsidP="00041C18">
      <w:pPr>
        <w:spacing w:after="0" w:line="240" w:lineRule="auto"/>
      </w:pPr>
      <w:r>
        <w:separator/>
      </w:r>
    </w:p>
  </w:endnote>
  <w:endnote w:type="continuationSeparator" w:id="0">
    <w:p w:rsidR="00AE4675" w:rsidRDefault="00AE4675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675" w:rsidRDefault="00AE4675" w:rsidP="00041C18">
      <w:pPr>
        <w:spacing w:after="0" w:line="240" w:lineRule="auto"/>
      </w:pPr>
      <w:r>
        <w:separator/>
      </w:r>
    </w:p>
  </w:footnote>
  <w:footnote w:type="continuationSeparator" w:id="0">
    <w:p w:rsidR="00AE4675" w:rsidRDefault="00AE4675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50FE9"/>
    <w:multiLevelType w:val="hybridMultilevel"/>
    <w:tmpl w:val="49A0D80E"/>
    <w:lvl w:ilvl="0" w:tplc="79B0F3B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ctiveWritingStyle w:appName="MSWord" w:lang="ru-RU" w:vendorID="64" w:dllVersion="131078" w:nlCheck="1" w:checkStyle="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06"/>
    <w:rsid w:val="00041C18"/>
    <w:rsid w:val="0013102A"/>
    <w:rsid w:val="00190192"/>
    <w:rsid w:val="001D4D2D"/>
    <w:rsid w:val="001F09AD"/>
    <w:rsid w:val="002259C8"/>
    <w:rsid w:val="00236BD1"/>
    <w:rsid w:val="002F55A9"/>
    <w:rsid w:val="00302A18"/>
    <w:rsid w:val="00357B93"/>
    <w:rsid w:val="003703F5"/>
    <w:rsid w:val="00582FA7"/>
    <w:rsid w:val="00624004"/>
    <w:rsid w:val="00671BBF"/>
    <w:rsid w:val="00673997"/>
    <w:rsid w:val="00684005"/>
    <w:rsid w:val="00725039"/>
    <w:rsid w:val="00785FF6"/>
    <w:rsid w:val="007A3A06"/>
    <w:rsid w:val="00872381"/>
    <w:rsid w:val="008F6D6D"/>
    <w:rsid w:val="00955E36"/>
    <w:rsid w:val="0095705B"/>
    <w:rsid w:val="00973A77"/>
    <w:rsid w:val="00974FFE"/>
    <w:rsid w:val="00A20E81"/>
    <w:rsid w:val="00A43F60"/>
    <w:rsid w:val="00AE4675"/>
    <w:rsid w:val="00C1150B"/>
    <w:rsid w:val="00C467B8"/>
    <w:rsid w:val="00C6472C"/>
    <w:rsid w:val="00CB12E7"/>
    <w:rsid w:val="00CE627A"/>
    <w:rsid w:val="00EA79EC"/>
    <w:rsid w:val="00EC2DD3"/>
    <w:rsid w:val="00F15FDE"/>
    <w:rsid w:val="00F4473F"/>
    <w:rsid w:val="00F8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8F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SR\Desktop\&#1063;&#1077;&#1084;&#1087;&#1080;&#1086;&#1085;&#1072;&#1090;_&#1044;&#1091;&#1085;&#1072;&#1077;&#1074;2\testc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testcase.dotx</Template>
  <TotalTime>0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2018-02-01T16:20:00Z</dcterms:created>
  <dcterms:modified xsi:type="dcterms:W3CDTF">2018-02-06T14:47:00Z</dcterms:modified>
</cp:coreProperties>
</file>